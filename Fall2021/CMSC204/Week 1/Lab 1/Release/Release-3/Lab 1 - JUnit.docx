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DA6" w:rsidRDefault="00191DA6" w:rsidP="00B2544B">
      <w:pPr>
        <w:pStyle w:val="Heading1"/>
      </w:pPr>
      <w:r>
        <w:t xml:space="preserve">JUnit </w:t>
      </w:r>
      <w:r w:rsidR="003B7162">
        <w:t>Lab</w:t>
      </w:r>
    </w:p>
    <w:p w:rsidR="00191DA6" w:rsidRDefault="00191DA6"/>
    <w:p w:rsidR="00265905" w:rsidRDefault="00265905" w:rsidP="0010221A">
      <w:r>
        <w:t>For this lab, you will need to –</w:t>
      </w:r>
    </w:p>
    <w:p w:rsidR="00265905" w:rsidRDefault="00265905" w:rsidP="0010221A"/>
    <w:p w:rsidR="0010221A" w:rsidRDefault="00484493" w:rsidP="00265905">
      <w:pPr>
        <w:pStyle w:val="ListParagraph"/>
        <w:numPr>
          <w:ilvl w:val="0"/>
          <w:numId w:val="7"/>
        </w:numPr>
      </w:pPr>
      <w:r>
        <w:t xml:space="preserve">Implement </w:t>
      </w:r>
      <w:r w:rsidR="003B7162">
        <w:t xml:space="preserve">the following </w:t>
      </w:r>
      <w:r w:rsidR="00C60E61">
        <w:t>(</w:t>
      </w:r>
      <w:r w:rsidR="003B7162">
        <w:t>additional</w:t>
      </w:r>
      <w:r w:rsidR="00C60E61">
        <w:t>)</w:t>
      </w:r>
      <w:r w:rsidR="003B7162">
        <w:t xml:space="preserve"> methods </w:t>
      </w:r>
      <w:r>
        <w:t xml:space="preserve">for </w:t>
      </w:r>
      <w:r w:rsidR="00533BE9">
        <w:t xml:space="preserve">the provided </w:t>
      </w:r>
      <w:r w:rsidR="00191DA6" w:rsidRPr="00265905">
        <w:rPr>
          <w:b/>
        </w:rPr>
        <w:t>Gradebook.java</w:t>
      </w:r>
      <w:r w:rsidR="003B7162">
        <w:t xml:space="preserve">  – </w:t>
      </w:r>
    </w:p>
    <w:p w:rsidR="00191DA6" w:rsidRDefault="006441EE" w:rsidP="00265905">
      <w:pPr>
        <w:pStyle w:val="ListParagraph"/>
        <w:numPr>
          <w:ilvl w:val="1"/>
          <w:numId w:val="7"/>
        </w:numPr>
      </w:pPr>
      <w:proofErr w:type="spellStart"/>
      <w:r w:rsidRPr="003B7162">
        <w:rPr>
          <w:b/>
        </w:rPr>
        <w:t>getScoreSize</w:t>
      </w:r>
      <w:proofErr w:type="spellEnd"/>
      <w:r w:rsidRPr="003B7162">
        <w:rPr>
          <w:b/>
        </w:rPr>
        <w:t>()</w:t>
      </w:r>
      <w:r>
        <w:t xml:space="preserve"> </w:t>
      </w:r>
      <w:r w:rsidR="0010221A">
        <w:t xml:space="preserve">method </w:t>
      </w:r>
      <w:r w:rsidR="00C60E61">
        <w:t xml:space="preserve">which returns </w:t>
      </w:r>
      <w:proofErr w:type="spellStart"/>
      <w:r w:rsidR="00C60E61">
        <w:t>scoresSize</w:t>
      </w:r>
      <w:proofErr w:type="spellEnd"/>
    </w:p>
    <w:p w:rsidR="0010221A" w:rsidRDefault="0010221A" w:rsidP="00265905">
      <w:pPr>
        <w:pStyle w:val="ListParagraph"/>
        <w:numPr>
          <w:ilvl w:val="1"/>
          <w:numId w:val="7"/>
        </w:numPr>
      </w:pPr>
      <w:proofErr w:type="spellStart"/>
      <w:r w:rsidRPr="003B7162">
        <w:rPr>
          <w:b/>
        </w:rPr>
        <w:t>toString</w:t>
      </w:r>
      <w:proofErr w:type="spellEnd"/>
      <w:r w:rsidRPr="003B7162">
        <w:rPr>
          <w:b/>
        </w:rPr>
        <w:t>()</w:t>
      </w:r>
      <w:r>
        <w:t xml:space="preserve"> method </w:t>
      </w:r>
      <w:r w:rsidR="003B7162">
        <w:t xml:space="preserve">which </w:t>
      </w:r>
      <w:r>
        <w:t xml:space="preserve">returns a string with each score in </w:t>
      </w:r>
      <w:r w:rsidRPr="00C60E61">
        <w:rPr>
          <w:b/>
        </w:rPr>
        <w:t>scores</w:t>
      </w:r>
      <w:r w:rsidR="00C60E61">
        <w:t xml:space="preserve"> separated by a space</w:t>
      </w:r>
    </w:p>
    <w:p w:rsidR="003F054F" w:rsidRDefault="00C60E61" w:rsidP="0010221A">
      <w:pPr>
        <w:pStyle w:val="ListParagraph"/>
        <w:numPr>
          <w:ilvl w:val="1"/>
          <w:numId w:val="7"/>
        </w:numPr>
      </w:pPr>
      <w:r>
        <w:rPr>
          <w:b/>
        </w:rPr>
        <w:t xml:space="preserve">minimum() </w:t>
      </w:r>
      <w:r w:rsidRPr="00C60E61">
        <w:t>method – see Javadoc comment</w:t>
      </w:r>
    </w:p>
    <w:p w:rsidR="003F054F" w:rsidRDefault="003F054F" w:rsidP="003F054F">
      <w:pPr>
        <w:pStyle w:val="ListParagraph"/>
        <w:ind w:left="1080"/>
      </w:pPr>
    </w:p>
    <w:p w:rsidR="0010221A" w:rsidRDefault="0010221A" w:rsidP="003F054F">
      <w:pPr>
        <w:pStyle w:val="ListParagraph"/>
        <w:numPr>
          <w:ilvl w:val="0"/>
          <w:numId w:val="7"/>
        </w:numPr>
      </w:pPr>
      <w:r>
        <w:t xml:space="preserve">Create </w:t>
      </w:r>
      <w:r w:rsidR="003F054F">
        <w:t xml:space="preserve">a new </w:t>
      </w:r>
      <w:r w:rsidR="003B7162">
        <w:t xml:space="preserve">Junit </w:t>
      </w:r>
      <w:r w:rsidR="003F054F">
        <w:t>Test Class</w:t>
      </w:r>
      <w:r w:rsidR="00484493">
        <w:t>,</w:t>
      </w:r>
      <w:r w:rsidR="003F054F">
        <w:t xml:space="preserve"> </w:t>
      </w:r>
      <w:r w:rsidR="003F054F" w:rsidRPr="00484493">
        <w:rPr>
          <w:b/>
        </w:rPr>
        <w:t>GradebookTester</w:t>
      </w:r>
      <w:r w:rsidR="00484493">
        <w:t>.java</w:t>
      </w:r>
      <w:r w:rsidR="003F054F">
        <w:t xml:space="preserve">, by – 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</w:p>
    <w:p w:rsidR="00191DA6" w:rsidRDefault="00B127AC" w:rsidP="00191DA6">
      <w:pPr>
        <w:numPr>
          <w:ilvl w:val="0"/>
          <w:numId w:val="1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>, create at least two objects of Gradebook</w:t>
      </w:r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Gradebook classes at least twice (but no more than 5 times).</w:t>
      </w:r>
    </w:p>
    <w:p w:rsidR="00B127AC" w:rsidRDefault="00B127AC" w:rsidP="00191DA6">
      <w:pPr>
        <w:numPr>
          <w:ilvl w:val="0"/>
          <w:numId w:val="1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>, set the two objects of Gradebook to null;</w:t>
      </w:r>
    </w:p>
    <w:p w:rsidR="002E60AC" w:rsidRDefault="00B127AC" w:rsidP="00191DA6">
      <w:pPr>
        <w:numPr>
          <w:ilvl w:val="0"/>
          <w:numId w:val="1"/>
        </w:numPr>
      </w:pPr>
      <w:r>
        <w:t>Create test for the methods of Gradebook:</w:t>
      </w:r>
    </w:p>
    <w:p w:rsidR="00191DA6" w:rsidRDefault="00191DA6" w:rsidP="00191DA6">
      <w:pPr>
        <w:numPr>
          <w:ilvl w:val="1"/>
          <w:numId w:val="1"/>
        </w:numPr>
      </w:pPr>
      <w:proofErr w:type="spellStart"/>
      <w:r>
        <w:t>addScore</w:t>
      </w:r>
      <w:proofErr w:type="spellEnd"/>
    </w:p>
    <w:p w:rsidR="00191DA6" w:rsidRDefault="00191DA6" w:rsidP="00191DA6">
      <w:pPr>
        <w:numPr>
          <w:ilvl w:val="2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 the contents of what is in the scores array vs. what is expected to be in the scores array</w:t>
      </w:r>
    </w:p>
    <w:p w:rsidR="00191DA6" w:rsidRDefault="00191DA6" w:rsidP="00191DA6">
      <w:pPr>
        <w:ind w:left="2520"/>
      </w:pPr>
      <w:proofErr w:type="spellStart"/>
      <w:proofErr w:type="gramStart"/>
      <w:r>
        <w:t>assertTrue</w:t>
      </w:r>
      <w:proofErr w:type="spellEnd"/>
      <w:r>
        <w:t>( . . .</w:t>
      </w:r>
      <w:proofErr w:type="gramEnd"/>
      <w:r>
        <w:t>)</w:t>
      </w:r>
    </w:p>
    <w:p w:rsidR="00191DA6" w:rsidRDefault="006441EE" w:rsidP="00191DA6">
      <w:pPr>
        <w:numPr>
          <w:ilvl w:val="2"/>
          <w:numId w:val="1"/>
        </w:numPr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entered.</w:t>
      </w:r>
    </w:p>
    <w:p w:rsidR="00191DA6" w:rsidRDefault="006441EE" w:rsidP="006441EE">
      <w:pPr>
        <w:ind w:left="2340" w:firstLine="18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. . .)</w:t>
      </w:r>
    </w:p>
    <w:p w:rsidR="006441EE" w:rsidRDefault="006441EE" w:rsidP="006441EE">
      <w:pPr>
        <w:numPr>
          <w:ilvl w:val="1"/>
          <w:numId w:val="1"/>
        </w:numPr>
      </w:pPr>
      <w:r>
        <w:t xml:space="preserve"> sum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minimum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</w:t>
      </w:r>
      <w:proofErr w:type="spellStart"/>
      <w:r>
        <w:t>finalScore</w:t>
      </w:r>
      <w:proofErr w:type="spellEnd"/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</w:p>
    <w:p w:rsidR="002E60AC" w:rsidRDefault="002E60AC" w:rsidP="002E60AC">
      <w:pPr>
        <w:autoSpaceDE w:val="0"/>
        <w:autoSpaceDN w:val="0"/>
        <w:adjustRightInd w:val="0"/>
        <w:ind w:left="2160"/>
      </w:pPr>
      <w:r w:rsidRPr="002E60AC">
        <w:t xml:space="preserve">The </w:t>
      </w:r>
      <w:proofErr w:type="spellStart"/>
      <w:r w:rsidRPr="002E60AC">
        <w:t>finalScore</w:t>
      </w:r>
      <w:proofErr w:type="spellEnd"/>
      <w:r w:rsidRPr="002E60AC">
        <w:t xml:space="preserve"> is the sum of the scores, with the lowest score dropped if there are at least two scores, or 0 if there are no scores.</w:t>
      </w:r>
    </w:p>
    <w:p w:rsidR="003000D0" w:rsidRDefault="00484493" w:rsidP="00484493">
      <w:pPr>
        <w:autoSpaceDE w:val="0"/>
        <w:autoSpaceDN w:val="0"/>
        <w:adjustRightInd w:val="0"/>
        <w:ind w:left="720"/>
      </w:pPr>
      <w:r>
        <w:t>For e</w:t>
      </w:r>
      <w:r w:rsidR="00923D28">
        <w:t>xample:</w:t>
      </w:r>
    </w:p>
    <w:p w:rsidR="003000D0" w:rsidRDefault="003000D0" w:rsidP="00484493">
      <w:pPr>
        <w:autoSpaceDE w:val="0"/>
        <w:autoSpaceDN w:val="0"/>
        <w:adjustRightInd w:val="0"/>
        <w:ind w:left="1440"/>
      </w:pPr>
      <w:r>
        <w:t xml:space="preserve">As a private member of </w:t>
      </w:r>
      <w:proofErr w:type="spellStart"/>
      <w:r>
        <w:t>GradeBookTest</w:t>
      </w:r>
      <w:proofErr w:type="spellEnd"/>
      <w:r>
        <w:t>:</w:t>
      </w:r>
    </w:p>
    <w:p w:rsidR="00923D28" w:rsidRDefault="003000D0" w:rsidP="00484493">
      <w:pPr>
        <w:autoSpaceDE w:val="0"/>
        <w:autoSpaceDN w:val="0"/>
        <w:adjustRightInd w:val="0"/>
        <w:ind w:left="144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:rsidR="00B127AC" w:rsidRDefault="00B127AC" w:rsidP="00484493">
      <w:pPr>
        <w:autoSpaceDE w:val="0"/>
        <w:autoSpaceDN w:val="0"/>
        <w:adjustRightInd w:val="0"/>
        <w:ind w:left="1440"/>
      </w:pPr>
      <w:r>
        <w:t>In setup:</w:t>
      </w:r>
    </w:p>
    <w:p w:rsidR="00923D28" w:rsidRDefault="003000D0" w:rsidP="00484493">
      <w:pPr>
        <w:autoSpaceDE w:val="0"/>
        <w:autoSpaceDN w:val="0"/>
        <w:adjustRightInd w:val="0"/>
        <w:ind w:left="2160"/>
      </w:pPr>
      <w:r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:rsidR="00923D28" w:rsidRDefault="00923D28" w:rsidP="00484493">
      <w:pPr>
        <w:autoSpaceDE w:val="0"/>
        <w:autoSpaceDN w:val="0"/>
        <w:adjustRightInd w:val="0"/>
        <w:ind w:left="2160"/>
      </w:pPr>
      <w:r>
        <w:t>g</w:t>
      </w:r>
      <w:proofErr w:type="gramStart"/>
      <w:r>
        <w:t>1.addScore</w:t>
      </w:r>
      <w:proofErr w:type="gramEnd"/>
      <w:r>
        <w:t>(50);</w:t>
      </w:r>
    </w:p>
    <w:p w:rsidR="00923D28" w:rsidRDefault="00923D28" w:rsidP="00484493">
      <w:pPr>
        <w:autoSpaceDE w:val="0"/>
        <w:autoSpaceDN w:val="0"/>
        <w:adjustRightInd w:val="0"/>
        <w:ind w:left="2160"/>
      </w:pPr>
      <w:r>
        <w:t>g</w:t>
      </w:r>
      <w:proofErr w:type="gramStart"/>
      <w:r>
        <w:t>1.addScore</w:t>
      </w:r>
      <w:proofErr w:type="gramEnd"/>
      <w:r>
        <w:t>(75);</w:t>
      </w:r>
    </w:p>
    <w:p w:rsidR="00B127AC" w:rsidRDefault="00B127AC" w:rsidP="00484493">
      <w:pPr>
        <w:autoSpaceDE w:val="0"/>
        <w:autoSpaceDN w:val="0"/>
        <w:adjustRightInd w:val="0"/>
        <w:ind w:left="1440"/>
      </w:pPr>
    </w:p>
    <w:p w:rsidR="00B127AC" w:rsidRDefault="00B127AC" w:rsidP="00484493">
      <w:pPr>
        <w:autoSpaceDE w:val="0"/>
        <w:autoSpaceDN w:val="0"/>
        <w:adjustRightInd w:val="0"/>
        <w:ind w:left="1440"/>
      </w:pPr>
      <w:r>
        <w:t>In teardown:</w:t>
      </w:r>
    </w:p>
    <w:p w:rsidR="00923D28" w:rsidRDefault="00B127AC" w:rsidP="00484493">
      <w:pPr>
        <w:autoSpaceDE w:val="0"/>
        <w:autoSpaceDN w:val="0"/>
        <w:adjustRightInd w:val="0"/>
        <w:ind w:left="1440"/>
      </w:pPr>
      <w:r>
        <w:tab/>
        <w:t>g1 = null;</w:t>
      </w:r>
    </w:p>
    <w:p w:rsidR="00B127AC" w:rsidRDefault="00B127AC" w:rsidP="00484493">
      <w:pPr>
        <w:autoSpaceDE w:val="0"/>
        <w:autoSpaceDN w:val="0"/>
        <w:adjustRightInd w:val="0"/>
        <w:ind w:left="144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:rsidR="006D0616" w:rsidRDefault="00923D28" w:rsidP="00484493">
      <w:pPr>
        <w:autoSpaceDE w:val="0"/>
        <w:autoSpaceDN w:val="0"/>
        <w:adjustRightInd w:val="0"/>
        <w:ind w:left="144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:rsidR="00B127AC" w:rsidRDefault="00B127AC" w:rsidP="00484493">
      <w:pPr>
        <w:ind w:left="1440"/>
      </w:pPr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:rsidR="00CA13F6" w:rsidRDefault="00CA13F6" w:rsidP="00484493">
      <w:pPr>
        <w:ind w:left="1440"/>
      </w:pPr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:rsidR="00CA13F6" w:rsidRDefault="00CA13F6" w:rsidP="00484493">
      <w:pPr>
        <w:ind w:left="1440"/>
      </w:pPr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:rsidR="00CA13F6" w:rsidRDefault="00CA13F6" w:rsidP="00484493">
      <w:pPr>
        <w:ind w:left="1440"/>
      </w:pPr>
      <w:r>
        <w:tab/>
      </w:r>
      <w:proofErr w:type="spellStart"/>
      <w:r>
        <w:t>assertTrue</w:t>
      </w:r>
      <w:proofErr w:type="spellEnd"/>
      <w:r>
        <w:t>(g</w:t>
      </w:r>
      <w:proofErr w:type="gramStart"/>
      <w:r>
        <w:t>1.toString</w:t>
      </w:r>
      <w:proofErr w:type="gramEnd"/>
      <w:r w:rsidR="007F409D">
        <w:t>()</w:t>
      </w:r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</w:p>
    <w:p w:rsidR="00533BE9" w:rsidRDefault="00533BE9" w:rsidP="00AF45FD"/>
    <w:p w:rsidR="00D24F2C" w:rsidRDefault="00AF45FD" w:rsidP="00533BE9">
      <w:pPr>
        <w:pStyle w:val="ListParagraph"/>
        <w:numPr>
          <w:ilvl w:val="0"/>
          <w:numId w:val="5"/>
        </w:numPr>
      </w:pPr>
      <w:r>
        <w:t xml:space="preserve">Upload </w:t>
      </w:r>
      <w:r w:rsidR="00D24F2C">
        <w:t xml:space="preserve">the </w:t>
      </w:r>
      <w:r>
        <w:t>Gradebook.java and GradeBookTest.</w:t>
      </w:r>
      <w:r w:rsidR="00533BE9">
        <w:t>java</w:t>
      </w:r>
      <w:r w:rsidR="00D24F2C">
        <w:t xml:space="preserve"> files</w:t>
      </w:r>
      <w:r w:rsidR="007E3091">
        <w:t xml:space="preserve"> to your GitHub R</w:t>
      </w:r>
      <w:r w:rsidR="00533BE9">
        <w:t>epository</w:t>
      </w:r>
    </w:p>
    <w:p w:rsidR="00533BE9" w:rsidRDefault="007E3091" w:rsidP="00D24F2C">
      <w:pPr>
        <w:pStyle w:val="ListParagraph"/>
        <w:numPr>
          <w:ilvl w:val="1"/>
          <w:numId w:val="5"/>
        </w:numPr>
      </w:pPr>
      <w:r>
        <w:t>Review the “</w:t>
      </w:r>
      <w:r w:rsidRPr="007E3091">
        <w:rPr>
          <w:b/>
        </w:rPr>
        <w:t>Additional Info</w:t>
      </w:r>
      <w:r w:rsidR="00D24F2C" w:rsidRPr="007E3091">
        <w:rPr>
          <w:b/>
        </w:rPr>
        <w:t xml:space="preserve"> – GitHub</w:t>
      </w:r>
      <w:r w:rsidR="00D24F2C">
        <w:t>” folder if you don’t have (or don’</w:t>
      </w:r>
      <w:r>
        <w:t>t know how to create) a GitHub R</w:t>
      </w:r>
      <w:r w:rsidR="00D24F2C">
        <w:t>epo</w:t>
      </w:r>
      <w:r>
        <w:t xml:space="preserve"> </w:t>
      </w:r>
    </w:p>
    <w:p w:rsidR="00D24F2C" w:rsidRDefault="007E3091" w:rsidP="00D24F2C">
      <w:pPr>
        <w:pStyle w:val="ListParagraph"/>
        <w:numPr>
          <w:ilvl w:val="0"/>
          <w:numId w:val="5"/>
        </w:numPr>
      </w:pPr>
      <w:r>
        <w:t xml:space="preserve">Submit the following as a compressed (Zip or </w:t>
      </w:r>
      <w:proofErr w:type="spellStart"/>
      <w:r>
        <w:t>Rar</w:t>
      </w:r>
      <w:proofErr w:type="spellEnd"/>
      <w:r>
        <w:t xml:space="preserve"> format) file</w:t>
      </w:r>
    </w:p>
    <w:p w:rsidR="00533BE9" w:rsidRDefault="00D24F2C" w:rsidP="00D24F2C">
      <w:pPr>
        <w:pStyle w:val="ListParagraph"/>
        <w:numPr>
          <w:ilvl w:val="1"/>
          <w:numId w:val="5"/>
        </w:numPr>
      </w:pPr>
      <w:r>
        <w:t xml:space="preserve">Complete a </w:t>
      </w:r>
      <w:r w:rsidR="00B05775">
        <w:t xml:space="preserve">small write-up (several paragraphs) </w:t>
      </w:r>
      <w:r w:rsidR="00533BE9">
        <w:t>highlight</w:t>
      </w:r>
      <w:r w:rsidR="00B05775">
        <w:t>ing</w:t>
      </w:r>
      <w:r w:rsidR="00533BE9">
        <w:t xml:space="preserve"> </w:t>
      </w:r>
      <w:r w:rsidR="00533BE9" w:rsidRPr="00533BE9">
        <w:t>your learning experience</w:t>
      </w:r>
      <w:r w:rsidR="00C837E8">
        <w:t xml:space="preserve"> </w:t>
      </w:r>
    </w:p>
    <w:p w:rsidR="00533BE9" w:rsidRPr="00533BE9" w:rsidRDefault="00533BE9" w:rsidP="00D24F2C">
      <w:pPr>
        <w:pStyle w:val="ListParagraph"/>
        <w:numPr>
          <w:ilvl w:val="2"/>
          <w:numId w:val="5"/>
        </w:numPr>
      </w:pPr>
      <w:r w:rsidRPr="00533BE9">
        <w:t>What did you learn? </w:t>
      </w:r>
    </w:p>
    <w:p w:rsidR="00533BE9" w:rsidRPr="00533BE9" w:rsidRDefault="00533BE9" w:rsidP="00D24F2C">
      <w:pPr>
        <w:pStyle w:val="ListParagraph"/>
        <w:numPr>
          <w:ilvl w:val="2"/>
          <w:numId w:val="5"/>
        </w:numPr>
      </w:pPr>
      <w:r w:rsidRPr="00533BE9">
        <w:t>What issues did you encounter, if any?  </w:t>
      </w:r>
    </w:p>
    <w:p w:rsidR="00533BE9" w:rsidRPr="00533BE9" w:rsidRDefault="00533BE9" w:rsidP="00D24F2C">
      <w:pPr>
        <w:pStyle w:val="ListParagraph"/>
        <w:numPr>
          <w:ilvl w:val="2"/>
          <w:numId w:val="5"/>
        </w:numPr>
      </w:pPr>
      <w:r w:rsidRPr="00533BE9">
        <w:t>What would you have done differently? </w:t>
      </w:r>
    </w:p>
    <w:p w:rsidR="00533BE9" w:rsidRPr="00533BE9" w:rsidRDefault="00533BE9" w:rsidP="00D24F2C">
      <w:pPr>
        <w:pStyle w:val="ListParagraph"/>
        <w:numPr>
          <w:ilvl w:val="2"/>
          <w:numId w:val="5"/>
        </w:numPr>
      </w:pPr>
      <w:r w:rsidRPr="00533BE9">
        <w:t>How can you apply this concept in the future?</w:t>
      </w:r>
    </w:p>
    <w:p w:rsidR="00533BE9" w:rsidRDefault="00533BE9" w:rsidP="00D24F2C">
      <w:pPr>
        <w:pStyle w:val="ListParagraph"/>
        <w:numPr>
          <w:ilvl w:val="2"/>
          <w:numId w:val="5"/>
        </w:numPr>
      </w:pPr>
      <w:r w:rsidRPr="00533BE9">
        <w:t>Anything else you would like to share?</w:t>
      </w:r>
    </w:p>
    <w:p w:rsidR="00C837E8" w:rsidRPr="00C837E8" w:rsidRDefault="00C837E8" w:rsidP="00C837E8">
      <w:pPr>
        <w:pStyle w:val="ListParagraph"/>
        <w:numPr>
          <w:ilvl w:val="2"/>
          <w:numId w:val="5"/>
        </w:numPr>
        <w:rPr>
          <w:highlight w:val="yellow"/>
        </w:rPr>
      </w:pPr>
      <w:r w:rsidRPr="00C837E8">
        <w:rPr>
          <w:highlight w:val="yellow"/>
        </w:rPr>
        <w:t xml:space="preserve">Include </w:t>
      </w:r>
      <w:r w:rsidRPr="00C837E8">
        <w:rPr>
          <w:highlight w:val="yellow"/>
        </w:rPr>
        <w:t>screenshot</w:t>
      </w:r>
      <w:r w:rsidRPr="00C837E8">
        <w:rPr>
          <w:highlight w:val="yellow"/>
        </w:rPr>
        <w:t>(s)</w:t>
      </w:r>
      <w:r w:rsidRPr="00C837E8">
        <w:rPr>
          <w:highlight w:val="yellow"/>
        </w:rPr>
        <w:t xml:space="preserve"> of your GitHub repo </w:t>
      </w:r>
    </w:p>
    <w:p w:rsidR="00D24F2C" w:rsidRDefault="00D24F2C" w:rsidP="007E3091">
      <w:pPr>
        <w:pStyle w:val="ListParagraph"/>
        <w:numPr>
          <w:ilvl w:val="1"/>
          <w:numId w:val="5"/>
        </w:numPr>
      </w:pPr>
      <w:r>
        <w:t>Updated GradeBook.java (file)</w:t>
      </w:r>
    </w:p>
    <w:p w:rsidR="00D24F2C" w:rsidRDefault="00D24F2C" w:rsidP="007E3091">
      <w:pPr>
        <w:pStyle w:val="ListParagraph"/>
        <w:numPr>
          <w:ilvl w:val="1"/>
          <w:numId w:val="5"/>
        </w:numPr>
      </w:pPr>
      <w:r>
        <w:t xml:space="preserve">Junit Test </w:t>
      </w:r>
      <w:r w:rsidR="00C837E8">
        <w:t>file</w:t>
      </w:r>
    </w:p>
    <w:p w:rsidR="00D24F2C" w:rsidRPr="00F20639" w:rsidRDefault="00D24F2C" w:rsidP="00484493">
      <w:pPr>
        <w:pStyle w:val="ListParagraph"/>
        <w:ind w:left="1800"/>
      </w:pPr>
    </w:p>
    <w:p w:rsidR="00AF45FD" w:rsidRDefault="00AF45FD" w:rsidP="00533BE9"/>
    <w:p w:rsidR="00191DA6" w:rsidRDefault="00191DA6" w:rsidP="00AF45FD">
      <w:bookmarkStart w:id="0" w:name="_GoBack"/>
      <w:bookmarkEnd w:id="0"/>
    </w:p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B7C"/>
    <w:multiLevelType w:val="hybridMultilevel"/>
    <w:tmpl w:val="51CC8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60993"/>
    <w:multiLevelType w:val="hybridMultilevel"/>
    <w:tmpl w:val="05AAA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776A3F"/>
    <w:multiLevelType w:val="hybridMultilevel"/>
    <w:tmpl w:val="A5D0A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7FC165FF"/>
    <w:multiLevelType w:val="hybridMultilevel"/>
    <w:tmpl w:val="BFCE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DA6"/>
    <w:rsid w:val="000360AB"/>
    <w:rsid w:val="0010221A"/>
    <w:rsid w:val="00191DA6"/>
    <w:rsid w:val="00265905"/>
    <w:rsid w:val="002E60AC"/>
    <w:rsid w:val="003000D0"/>
    <w:rsid w:val="00372C90"/>
    <w:rsid w:val="003B7162"/>
    <w:rsid w:val="003D50FD"/>
    <w:rsid w:val="003F054F"/>
    <w:rsid w:val="00484493"/>
    <w:rsid w:val="00533BE9"/>
    <w:rsid w:val="00635F11"/>
    <w:rsid w:val="006441EE"/>
    <w:rsid w:val="00697221"/>
    <w:rsid w:val="006D0616"/>
    <w:rsid w:val="007E3091"/>
    <w:rsid w:val="007F409D"/>
    <w:rsid w:val="00891E52"/>
    <w:rsid w:val="00923D28"/>
    <w:rsid w:val="00A27152"/>
    <w:rsid w:val="00AF45FD"/>
    <w:rsid w:val="00B05775"/>
    <w:rsid w:val="00B10BFC"/>
    <w:rsid w:val="00B127AC"/>
    <w:rsid w:val="00B2544B"/>
    <w:rsid w:val="00C578FD"/>
    <w:rsid w:val="00C60E61"/>
    <w:rsid w:val="00C837E8"/>
    <w:rsid w:val="00CA13F6"/>
    <w:rsid w:val="00D24F2C"/>
    <w:rsid w:val="00E75E6A"/>
    <w:rsid w:val="00EE04F5"/>
    <w:rsid w:val="00E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FA357"/>
  <w15:docId w15:val="{E1A45036-6C65-4D5C-9BF3-C94CEE82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54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  <w:style w:type="character" w:customStyle="1" w:styleId="mceitemhidden">
    <w:name w:val="mceitemhidden"/>
    <w:basedOn w:val="DefaultParagraphFont"/>
    <w:rsid w:val="00533BE9"/>
  </w:style>
  <w:style w:type="character" w:customStyle="1" w:styleId="Heading1Char">
    <w:name w:val="Heading 1 Char"/>
    <w:basedOn w:val="DefaultParagraphFont"/>
    <w:link w:val="Heading1"/>
    <w:rsid w:val="00B254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47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Gary Thai</cp:lastModifiedBy>
  <cp:revision>14</cp:revision>
  <dcterms:created xsi:type="dcterms:W3CDTF">2013-01-30T01:42:00Z</dcterms:created>
  <dcterms:modified xsi:type="dcterms:W3CDTF">2021-08-25T18:09:00Z</dcterms:modified>
</cp:coreProperties>
</file>
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64" w:rsidRPr="009E2264" w:rsidRDefault="009E2264" w:rsidP="00F47FD6">
      <w:pPr>
        <w:pStyle w:val="Heading1"/>
      </w:pPr>
      <w:r w:rsidRPr="009E2264">
        <w:t>Thread Lab</w:t>
      </w:r>
    </w:p>
    <w:p w:rsidR="009E2264" w:rsidRDefault="009E2264"/>
    <w:p w:rsidR="009E2264" w:rsidRDefault="009E2264"/>
    <w:p w:rsidR="00F47FD6" w:rsidRPr="00F47FD6" w:rsidRDefault="00F47FD6">
      <w:pPr>
        <w:rPr>
          <w:rStyle w:val="IntenseReference"/>
        </w:rPr>
      </w:pPr>
      <w:r w:rsidRPr="00F47FD6">
        <w:rPr>
          <w:rStyle w:val="IntenseReference"/>
        </w:rPr>
        <w:t>Requirements</w:t>
      </w:r>
    </w:p>
    <w:p w:rsidR="00F47FD6" w:rsidRDefault="00F47FD6"/>
    <w:p w:rsidR="000C4F78" w:rsidRDefault="000C4F78" w:rsidP="000C4F78">
      <w:pPr>
        <w:pStyle w:val="ListParagraph"/>
        <w:numPr>
          <w:ilvl w:val="0"/>
          <w:numId w:val="2"/>
        </w:numPr>
      </w:pPr>
      <w:r>
        <w:t xml:space="preserve">Review </w:t>
      </w:r>
      <w:r w:rsidR="009E2264" w:rsidRPr="009E2264">
        <w:t xml:space="preserve">the </w:t>
      </w:r>
      <w:r>
        <w:t xml:space="preserve">provided </w:t>
      </w:r>
      <w:r w:rsidR="009E2264" w:rsidRPr="009E2264">
        <w:t xml:space="preserve">Car, </w:t>
      </w:r>
      <w:proofErr w:type="spellStart"/>
      <w:r w:rsidR="009E2264" w:rsidRPr="009E2264">
        <w:t>CarPanel</w:t>
      </w:r>
      <w:proofErr w:type="spellEnd"/>
      <w:r w:rsidR="009E2264" w:rsidRPr="009E2264">
        <w:t xml:space="preserve"> and </w:t>
      </w:r>
      <w:proofErr w:type="spellStart"/>
      <w:r w:rsidR="009E2264" w:rsidRPr="009E2264">
        <w:t>CarFrame</w:t>
      </w:r>
      <w:proofErr w:type="spellEnd"/>
      <w:r w:rsidR="009E2264" w:rsidRPr="009E2264">
        <w:t xml:space="preserve"> </w:t>
      </w:r>
      <w:r>
        <w:t xml:space="preserve">classes </w:t>
      </w:r>
    </w:p>
    <w:p w:rsidR="000C4F78" w:rsidRDefault="000C4F78"/>
    <w:p w:rsidR="009E2264" w:rsidRDefault="000C4F78" w:rsidP="000C4F78">
      <w:pPr>
        <w:pStyle w:val="ListParagraph"/>
        <w:numPr>
          <w:ilvl w:val="0"/>
          <w:numId w:val="2"/>
        </w:numPr>
      </w:pPr>
      <w:r>
        <w:t>Create</w:t>
      </w:r>
      <w:r w:rsidR="009E2264">
        <w:t xml:space="preserve"> a </w:t>
      </w:r>
      <w:proofErr w:type="spellStart"/>
      <w:r w:rsidR="009E2264">
        <w:t>CarQueue</w:t>
      </w:r>
      <w:proofErr w:type="spellEnd"/>
      <w:r w:rsidR="009E2264">
        <w:t xml:space="preserve"> class that maintains a queue of random directions </w:t>
      </w:r>
      <w:r w:rsidR="00280F50">
        <w:t>(</w:t>
      </w:r>
      <w:r w:rsidR="009E2264">
        <w:t>that the car</w:t>
      </w:r>
      <w:r w:rsidR="009E2264" w:rsidRPr="009E2264">
        <w:t xml:space="preserve"> </w:t>
      </w:r>
      <w:r w:rsidR="00280F50">
        <w:t>should go)</w:t>
      </w:r>
      <w:r w:rsidR="009E2264">
        <w:t xml:space="preserve">  </w:t>
      </w:r>
    </w:p>
    <w:p w:rsidR="009E2264" w:rsidRDefault="000C4F78" w:rsidP="009E2264">
      <w:pPr>
        <w:numPr>
          <w:ilvl w:val="0"/>
          <w:numId w:val="1"/>
        </w:numPr>
      </w:pPr>
      <w:r>
        <w:t>The</w:t>
      </w:r>
      <w:r w:rsidR="009E2264">
        <w:t xml:space="preserve"> </w:t>
      </w:r>
      <w:proofErr w:type="spellStart"/>
      <w:r w:rsidR="009E2264">
        <w:t>addToQueue</w:t>
      </w:r>
      <w:proofErr w:type="spellEnd"/>
      <w:r w:rsidR="009E2264">
        <w:t xml:space="preserve"> method has a class that implements runnable, define the run method (add random directions into the queue and then sleep), creates an instance of the runnable object, creates a thread and starts the thread.  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 Adds 0,1,2 or 3 to queue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0 = up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1 = down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2 = right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3 = left</w:t>
      </w:r>
    </w:p>
    <w:p w:rsidR="009E2264" w:rsidRDefault="009E2264" w:rsidP="009E2264">
      <w:pPr>
        <w:ind w:left="1440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*/</w:t>
      </w:r>
    </w:p>
    <w:p w:rsidR="009E2264" w:rsidRDefault="009E2264"/>
    <w:p w:rsidR="009E2264" w:rsidRDefault="009E2264" w:rsidP="009E2264">
      <w:pPr>
        <w:numPr>
          <w:ilvl w:val="0"/>
          <w:numId w:val="1"/>
        </w:numPr>
      </w:pPr>
      <w:r>
        <w:t xml:space="preserve">It also has a </w:t>
      </w:r>
      <w:proofErr w:type="spellStart"/>
      <w:r>
        <w:t>dele</w:t>
      </w:r>
      <w:r w:rsidR="00280F50">
        <w:t>teQueue</w:t>
      </w:r>
      <w:proofErr w:type="spellEnd"/>
      <w:r w:rsidR="00280F50">
        <w:t xml:space="preserve"> method that returns an i</w:t>
      </w:r>
      <w:bookmarkStart w:id="0" w:name="_GoBack"/>
      <w:bookmarkEnd w:id="0"/>
      <w:r>
        <w:t>nteger</w:t>
      </w:r>
    </w:p>
    <w:p w:rsidR="0095089B" w:rsidRDefault="0095089B" w:rsidP="002247D3"/>
    <w:p w:rsidR="0095089B" w:rsidRDefault="0095089B" w:rsidP="009E2264">
      <w:pPr>
        <w:numPr>
          <w:ilvl w:val="0"/>
          <w:numId w:val="1"/>
        </w:numPr>
      </w:pPr>
      <w:r>
        <w:t>In your constructor, place 5 or 6 numbers in the queue so that when the animation starts – there will be something to retrieve from the queue</w:t>
      </w:r>
    </w:p>
    <w:p w:rsidR="009E2264" w:rsidRDefault="009E2264"/>
    <w:p w:rsidR="009E2264" w:rsidRDefault="009E2264" w:rsidP="000C4F78">
      <w:pPr>
        <w:pStyle w:val="ListParagraph"/>
        <w:numPr>
          <w:ilvl w:val="0"/>
          <w:numId w:val="3"/>
        </w:numPr>
      </w:pPr>
      <w:r w:rsidRPr="009E2264">
        <w:t xml:space="preserve">Modify the run method </w:t>
      </w:r>
      <w:r>
        <w:t xml:space="preserve">of the </w:t>
      </w:r>
      <w:proofErr w:type="spellStart"/>
      <w:r>
        <w:t>startAnimation</w:t>
      </w:r>
      <w:proofErr w:type="spellEnd"/>
      <w:r>
        <w:t xml:space="preserve"> in </w:t>
      </w:r>
      <w:proofErr w:type="spellStart"/>
      <w:r>
        <w:t>CarPanel</w:t>
      </w:r>
      <w:proofErr w:type="spellEnd"/>
      <w:r>
        <w:t xml:space="preserve"> </w:t>
      </w:r>
      <w:r w:rsidRPr="009E2264">
        <w:t>so that the car will go to the right, left, up or down</w:t>
      </w:r>
      <w:r>
        <w:t xml:space="preserve"> depending on what is retrieved from the </w:t>
      </w:r>
      <w:proofErr w:type="spellStart"/>
      <w:r>
        <w:t>CarQueue</w:t>
      </w:r>
      <w:proofErr w:type="spellEnd"/>
      <w:r w:rsidR="000C4F78">
        <w:t xml:space="preserve">.  </w:t>
      </w:r>
      <w:r w:rsidRPr="009E2264">
        <w:t>The cars should go in the opposite direction if they hit a boundary.</w:t>
      </w:r>
    </w:p>
    <w:p w:rsidR="00F47FD6" w:rsidRDefault="00F47FD6"/>
    <w:p w:rsidR="00F47FD6" w:rsidRPr="00F47FD6" w:rsidRDefault="00F47FD6" w:rsidP="00F47FD6">
      <w:pPr>
        <w:rPr>
          <w:rStyle w:val="IntenseReference"/>
        </w:rPr>
      </w:pPr>
      <w:r>
        <w:rPr>
          <w:rStyle w:val="IntenseReference"/>
        </w:rPr>
        <w:t>Additional Insights from a</w:t>
      </w:r>
      <w:r w:rsidR="000C4F78">
        <w:rPr>
          <w:rStyle w:val="IntenseReference"/>
        </w:rPr>
        <w:t xml:space="preserve"> Student from a</w:t>
      </w:r>
      <w:r>
        <w:rPr>
          <w:rStyle w:val="IntenseReference"/>
        </w:rPr>
        <w:t xml:space="preserve"> Previous Semester</w:t>
      </w:r>
    </w:p>
    <w:p w:rsidR="00F47FD6" w:rsidRDefault="00F47FD6" w:rsidP="00F47FD6"/>
    <w:p w:rsidR="000C4F78" w:rsidRDefault="00F47FD6" w:rsidP="000C4F78">
      <w:pPr>
        <w:ind w:left="720"/>
        <w:rPr>
          <w:color w:val="002060"/>
        </w:rPr>
      </w:pPr>
      <w:r w:rsidRPr="000C4F78">
        <w:rPr>
          <w:color w:val="002060"/>
        </w:rPr>
        <w:t xml:space="preserve">This lab centered </w:t>
      </w:r>
      <w:proofErr w:type="gramStart"/>
      <w:r w:rsidRPr="000C4F78">
        <w:rPr>
          <w:color w:val="002060"/>
        </w:rPr>
        <w:t>around</w:t>
      </w:r>
      <w:proofErr w:type="gramEnd"/>
      <w:r w:rsidRPr="000C4F78">
        <w:rPr>
          <w:color w:val="002060"/>
        </w:rPr>
        <w:t xml:space="preserve"> threads, and how </w:t>
      </w:r>
      <w:proofErr w:type="spellStart"/>
      <w:r w:rsidRPr="000C4F78">
        <w:rPr>
          <w:color w:val="002060"/>
        </w:rPr>
        <w:t>Runnables</w:t>
      </w:r>
      <w:proofErr w:type="spellEnd"/>
      <w:r w:rsidRPr="000C4F78">
        <w:rPr>
          <w:color w:val="002060"/>
        </w:rPr>
        <w:t xml:space="preserve"> are executed in a program and GUI. </w:t>
      </w:r>
    </w:p>
    <w:p w:rsidR="000C4F78" w:rsidRDefault="000C4F78" w:rsidP="000C4F78">
      <w:pPr>
        <w:ind w:left="720"/>
        <w:rPr>
          <w:color w:val="002060"/>
        </w:rPr>
      </w:pPr>
    </w:p>
    <w:p w:rsidR="00F47FD6" w:rsidRPr="000C4F78" w:rsidRDefault="00F47FD6" w:rsidP="000C4F78">
      <w:pPr>
        <w:ind w:left="720"/>
        <w:rPr>
          <w:color w:val="002060"/>
        </w:rPr>
      </w:pPr>
      <w:r w:rsidRPr="000C4F78">
        <w:rPr>
          <w:color w:val="002060"/>
        </w:rPr>
        <w:t>I was tasked with creating the queue that would generate the car’s direction of travel.</w:t>
      </w:r>
    </w:p>
    <w:p w:rsidR="00F47FD6" w:rsidRPr="000C4F78" w:rsidRDefault="00F47FD6" w:rsidP="00F47FD6">
      <w:pPr>
        <w:rPr>
          <w:color w:val="002060"/>
        </w:rPr>
      </w:pPr>
    </w:p>
    <w:p w:rsidR="00F47FD6" w:rsidRPr="000C4F78" w:rsidRDefault="00F47FD6" w:rsidP="000C4F78">
      <w:pPr>
        <w:ind w:left="720"/>
        <w:rPr>
          <w:color w:val="002060"/>
        </w:rPr>
      </w:pPr>
      <w:r w:rsidRPr="000C4F78">
        <w:rPr>
          <w:color w:val="002060"/>
        </w:rPr>
        <w:t xml:space="preserve">In building the </w:t>
      </w:r>
      <w:proofErr w:type="spellStart"/>
      <w:r w:rsidRPr="000C4F78">
        <w:rPr>
          <w:color w:val="002060"/>
        </w:rPr>
        <w:t>CarQueue</w:t>
      </w:r>
      <w:proofErr w:type="spellEnd"/>
      <w:r w:rsidRPr="000C4F78">
        <w:rPr>
          <w:color w:val="002060"/>
        </w:rPr>
        <w:t xml:space="preserve"> class, I used my previously created </w:t>
      </w:r>
      <w:proofErr w:type="spellStart"/>
      <w:r w:rsidRPr="000C4F78">
        <w:rPr>
          <w:color w:val="002060"/>
        </w:rPr>
        <w:t>MyQueue</w:t>
      </w:r>
      <w:proofErr w:type="spellEnd"/>
      <w:r w:rsidRPr="000C4F78">
        <w:rPr>
          <w:color w:val="002060"/>
        </w:rPr>
        <w:t xml:space="preserve"> class to handle the </w:t>
      </w:r>
      <w:proofErr w:type="spellStart"/>
      <w:r w:rsidRPr="000C4F78">
        <w:rPr>
          <w:color w:val="002060"/>
        </w:rPr>
        <w:t>enqueue</w:t>
      </w:r>
      <w:proofErr w:type="spellEnd"/>
      <w:r w:rsidRPr="000C4F78">
        <w:rPr>
          <w:color w:val="002060"/>
        </w:rPr>
        <w:t xml:space="preserve"> and </w:t>
      </w:r>
      <w:proofErr w:type="spellStart"/>
      <w:r w:rsidRPr="000C4F78">
        <w:rPr>
          <w:color w:val="002060"/>
        </w:rPr>
        <w:t>dequeue</w:t>
      </w:r>
      <w:proofErr w:type="spellEnd"/>
      <w:r w:rsidRPr="000C4F78">
        <w:rPr>
          <w:color w:val="002060"/>
        </w:rPr>
        <w:t xml:space="preserve"> methods. I then implemented a Random object to populate the instantiated queue with random integers of 0, 1, 2, or 3 so that cars would randomly move as numbers were </w:t>
      </w:r>
      <w:proofErr w:type="spellStart"/>
      <w:r w:rsidRPr="000C4F78">
        <w:rPr>
          <w:color w:val="002060"/>
        </w:rPr>
        <w:t>dequeued</w:t>
      </w:r>
      <w:proofErr w:type="spellEnd"/>
      <w:r w:rsidRPr="000C4F78">
        <w:rPr>
          <w:color w:val="002060"/>
        </w:rPr>
        <w:t xml:space="preserve">. </w:t>
      </w:r>
    </w:p>
    <w:p w:rsidR="00F47FD6" w:rsidRPr="000C4F78" w:rsidRDefault="00F47FD6" w:rsidP="00F47FD6">
      <w:pPr>
        <w:rPr>
          <w:color w:val="002060"/>
        </w:rPr>
      </w:pPr>
    </w:p>
    <w:p w:rsidR="00F47FD6" w:rsidRPr="000C4F78" w:rsidRDefault="00F47FD6" w:rsidP="000C4F78">
      <w:pPr>
        <w:ind w:left="720"/>
        <w:rPr>
          <w:color w:val="002060"/>
        </w:rPr>
      </w:pPr>
      <w:r w:rsidRPr="000C4F78">
        <w:rPr>
          <w:color w:val="002060"/>
        </w:rPr>
        <w:t xml:space="preserve">In the </w:t>
      </w:r>
      <w:proofErr w:type="spellStart"/>
      <w:r w:rsidRPr="000C4F78">
        <w:rPr>
          <w:color w:val="002060"/>
        </w:rPr>
        <w:t>addToQueue</w:t>
      </w:r>
      <w:proofErr w:type="spellEnd"/>
      <w:r w:rsidRPr="000C4F78">
        <w:rPr>
          <w:color w:val="002060"/>
        </w:rPr>
        <w:t xml:space="preserve"> method, I created a nested Runnable object that would re-populate the queue with directions before calling </w:t>
      </w:r>
      <w:proofErr w:type="spellStart"/>
      <w:r w:rsidRPr="000C4F78">
        <w:rPr>
          <w:color w:val="002060"/>
        </w:rPr>
        <w:t>Thread.sleep</w:t>
      </w:r>
      <w:proofErr w:type="spellEnd"/>
      <w:r w:rsidRPr="000C4F78">
        <w:rPr>
          <w:color w:val="002060"/>
        </w:rPr>
        <w:t xml:space="preserve">. The </w:t>
      </w:r>
      <w:proofErr w:type="spellStart"/>
      <w:r w:rsidRPr="000C4F78">
        <w:rPr>
          <w:color w:val="002060"/>
        </w:rPr>
        <w:t>addToQueue</w:t>
      </w:r>
      <w:proofErr w:type="spellEnd"/>
      <w:r w:rsidRPr="000C4F78">
        <w:rPr>
          <w:color w:val="002060"/>
        </w:rPr>
        <w:t xml:space="preserve"> then creates a new Thread containing this Runnable object to automatically add to the queue when </w:t>
      </w:r>
      <w:proofErr w:type="spellStart"/>
      <w:r w:rsidRPr="000C4F78">
        <w:rPr>
          <w:color w:val="002060"/>
        </w:rPr>
        <w:t>addToQueue</w:t>
      </w:r>
      <w:proofErr w:type="spellEnd"/>
      <w:r w:rsidRPr="000C4F78">
        <w:rPr>
          <w:color w:val="002060"/>
        </w:rPr>
        <w:t xml:space="preserve"> is called. </w:t>
      </w:r>
    </w:p>
    <w:p w:rsidR="00F47FD6" w:rsidRPr="000C4F78" w:rsidRDefault="00F47FD6" w:rsidP="00F47FD6">
      <w:pPr>
        <w:rPr>
          <w:color w:val="002060"/>
        </w:rPr>
      </w:pPr>
    </w:p>
    <w:p w:rsidR="00F47FD6" w:rsidRPr="000C4F78" w:rsidRDefault="00F47FD6" w:rsidP="000C4F78">
      <w:pPr>
        <w:ind w:left="720"/>
        <w:rPr>
          <w:color w:val="002060"/>
        </w:rPr>
      </w:pPr>
      <w:r w:rsidRPr="000C4F78">
        <w:rPr>
          <w:color w:val="002060"/>
        </w:rPr>
        <w:lastRenderedPageBreak/>
        <w:t xml:space="preserve">In the </w:t>
      </w:r>
      <w:proofErr w:type="spellStart"/>
      <w:r w:rsidRPr="000C4F78">
        <w:rPr>
          <w:color w:val="002060"/>
        </w:rPr>
        <w:t>CarPanel</w:t>
      </w:r>
      <w:proofErr w:type="spellEnd"/>
      <w:r w:rsidRPr="000C4F78">
        <w:rPr>
          <w:color w:val="002060"/>
        </w:rPr>
        <w:t xml:space="preserve"> class, I added to its own run method to indicate what happens when a given number is </w:t>
      </w:r>
      <w:proofErr w:type="spellStart"/>
      <w:r w:rsidRPr="000C4F78">
        <w:rPr>
          <w:color w:val="002060"/>
        </w:rPr>
        <w:t>dequeued</w:t>
      </w:r>
      <w:proofErr w:type="spellEnd"/>
      <w:r w:rsidRPr="000C4F78">
        <w:rPr>
          <w:color w:val="002060"/>
        </w:rPr>
        <w:t xml:space="preserve"> from the </w:t>
      </w:r>
      <w:proofErr w:type="spellStart"/>
      <w:r w:rsidRPr="000C4F78">
        <w:rPr>
          <w:color w:val="002060"/>
        </w:rPr>
        <w:t>CarQueue</w:t>
      </w:r>
      <w:proofErr w:type="spellEnd"/>
      <w:r w:rsidRPr="000C4F78">
        <w:rPr>
          <w:color w:val="002060"/>
        </w:rPr>
        <w:t xml:space="preserve">. Using the established boundaries of the </w:t>
      </w:r>
      <w:proofErr w:type="spellStart"/>
      <w:r w:rsidRPr="000C4F78">
        <w:rPr>
          <w:color w:val="002060"/>
        </w:rPr>
        <w:t>CarFrame</w:t>
      </w:r>
      <w:proofErr w:type="spellEnd"/>
      <w:r w:rsidRPr="000C4F78">
        <w:rPr>
          <w:color w:val="002060"/>
        </w:rPr>
        <w:t xml:space="preserve"> window, I set the x and y coordinates of the car graphics to not run outside of the window bounds. If a car is up against a boundary and tries to go past that boundary, it instead travels for 10 units in the opposite direction. I also added a line to call </w:t>
      </w:r>
      <w:proofErr w:type="spellStart"/>
      <w:r w:rsidRPr="000C4F78">
        <w:rPr>
          <w:color w:val="002060"/>
        </w:rPr>
        <w:t>addToQueue</w:t>
      </w:r>
      <w:proofErr w:type="spellEnd"/>
      <w:r w:rsidRPr="000C4F78">
        <w:rPr>
          <w:color w:val="002060"/>
        </w:rPr>
        <w:t xml:space="preserve"> at the start of the run method so that the </w:t>
      </w:r>
      <w:proofErr w:type="spellStart"/>
      <w:r w:rsidRPr="000C4F78">
        <w:rPr>
          <w:color w:val="002060"/>
        </w:rPr>
        <w:t>CarQueue</w:t>
      </w:r>
      <w:proofErr w:type="spellEnd"/>
      <w:r w:rsidRPr="000C4F78">
        <w:rPr>
          <w:color w:val="002060"/>
        </w:rPr>
        <w:t xml:space="preserve"> object would always have an integer available to </w:t>
      </w:r>
      <w:proofErr w:type="spellStart"/>
      <w:r w:rsidRPr="000C4F78">
        <w:rPr>
          <w:color w:val="002060"/>
        </w:rPr>
        <w:t>dequeue</w:t>
      </w:r>
      <w:proofErr w:type="spellEnd"/>
      <w:r w:rsidRPr="000C4F78">
        <w:rPr>
          <w:color w:val="002060"/>
        </w:rPr>
        <w:t>.</w:t>
      </w:r>
    </w:p>
    <w:p w:rsidR="00F47FD6" w:rsidRPr="000C4F78" w:rsidRDefault="00F47FD6" w:rsidP="00F47FD6">
      <w:pPr>
        <w:rPr>
          <w:color w:val="002060"/>
        </w:rPr>
      </w:pPr>
    </w:p>
    <w:p w:rsidR="00F47FD6" w:rsidRDefault="00F47FD6"/>
    <w:sectPr w:rsidR="00F47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2B6F"/>
    <w:multiLevelType w:val="hybridMultilevel"/>
    <w:tmpl w:val="D8C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910"/>
    <w:multiLevelType w:val="hybridMultilevel"/>
    <w:tmpl w:val="0D06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3DF8"/>
    <w:multiLevelType w:val="hybridMultilevel"/>
    <w:tmpl w:val="AC220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64"/>
    <w:rsid w:val="000C4F78"/>
    <w:rsid w:val="002247D3"/>
    <w:rsid w:val="00280F50"/>
    <w:rsid w:val="0062179A"/>
    <w:rsid w:val="0095089B"/>
    <w:rsid w:val="009E2264"/>
    <w:rsid w:val="00D17506"/>
    <w:rsid w:val="00F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77096"/>
  <w15:docId w15:val="{20F76C0A-3EB2-43D2-8E0C-152942CE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7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47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47FD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20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Montgomery College</cp:lastModifiedBy>
  <cp:revision>8</cp:revision>
  <dcterms:created xsi:type="dcterms:W3CDTF">2011-11-14T14:43:00Z</dcterms:created>
  <dcterms:modified xsi:type="dcterms:W3CDTF">2021-11-13T20:44:00Z</dcterms:modified>
</cp:coreProperties>
</file>